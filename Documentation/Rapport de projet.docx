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287E0B" w:rsidP="00BF14C3">
      <w:pPr>
        <w:pStyle w:val="Titre"/>
        <w:ind w:right="281"/>
      </w:pPr>
      <w:proofErr w:type="spellStart"/>
      <w:r>
        <w:t>P_Script</w:t>
      </w:r>
      <w:proofErr w:type="spellEnd"/>
    </w:p>
    <w:p w:rsidR="000E7483" w:rsidRDefault="001D4577" w:rsidP="00BF14C3">
      <w:pPr>
        <w:spacing w:before="2400"/>
        <w:ind w:right="281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BF14C3">
      <w:pPr>
        <w:ind w:right="281"/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287E0B" w:rsidRPr="000E7483" w:rsidRDefault="00287E0B" w:rsidP="00BF14C3">
      <w:pPr>
        <w:spacing w:before="2000"/>
        <w:ind w:right="281"/>
        <w:jc w:val="center"/>
      </w:pPr>
      <w:r>
        <w:t xml:space="preserve">Nikola </w:t>
      </w:r>
      <w:proofErr w:type="spellStart"/>
      <w:r>
        <w:t>Bouattit</w:t>
      </w:r>
      <w:proofErr w:type="spellEnd"/>
      <w:r>
        <w:t xml:space="preserve"> – Loïc </w:t>
      </w:r>
      <w:proofErr w:type="spellStart"/>
      <w:r>
        <w:t>Herzig</w:t>
      </w:r>
      <w:proofErr w:type="spellEnd"/>
      <w:r>
        <w:t xml:space="preserve"> – Clément </w:t>
      </w:r>
      <w:proofErr w:type="spellStart"/>
      <w:r>
        <w:t>Dieperink</w:t>
      </w:r>
      <w:proofErr w:type="spellEnd"/>
      <w:r>
        <w:t xml:space="preserve"> – Yann </w:t>
      </w:r>
      <w:proofErr w:type="spellStart"/>
      <w:r>
        <w:t>Merk</w:t>
      </w:r>
      <w:proofErr w:type="spellEnd"/>
    </w:p>
    <w:p w:rsidR="007F30AE" w:rsidRDefault="00287E0B" w:rsidP="00BF14C3">
      <w:pPr>
        <w:ind w:right="281"/>
        <w:jc w:val="center"/>
      </w:pPr>
      <w:r>
        <w:t>MID2</w:t>
      </w:r>
    </w:p>
    <w:p w:rsidR="00287E0B" w:rsidRPr="00287E0B" w:rsidRDefault="00287E0B" w:rsidP="00BF14C3">
      <w:pPr>
        <w:ind w:right="281"/>
        <w:jc w:val="center"/>
        <w:rPr>
          <w:rFonts w:ascii="ETML" w:hAnsi="ETML"/>
        </w:rPr>
      </w:pPr>
      <w:r>
        <w:rPr>
          <w:rFonts w:ascii="ETML" w:hAnsi="ETML"/>
        </w:rPr>
        <w:t>ETML</w:t>
      </w:r>
    </w:p>
    <w:p w:rsidR="007F30AE" w:rsidRPr="000E7483" w:rsidRDefault="004B6EFE" w:rsidP="00BF14C3">
      <w:pPr>
        <w:ind w:right="281"/>
        <w:jc w:val="center"/>
      </w:pPr>
      <w:r>
        <w:t>Durée : 45 périodes</w:t>
      </w:r>
    </w:p>
    <w:p w:rsidR="007F30AE" w:rsidRPr="000E7483" w:rsidRDefault="004B6EFE" w:rsidP="00BF14C3">
      <w:pPr>
        <w:ind w:right="281"/>
        <w:jc w:val="center"/>
      </w:pPr>
      <w:r>
        <w:t xml:space="preserve">Chef de projet : Cindy </w:t>
      </w:r>
      <w:proofErr w:type="spellStart"/>
      <w:r>
        <w:t>Hardegger</w:t>
      </w:r>
      <w:proofErr w:type="spellEnd"/>
    </w:p>
    <w:p w:rsidR="007F30AE" w:rsidRPr="007F30AE" w:rsidRDefault="007F30AE" w:rsidP="00BF14C3">
      <w:pPr>
        <w:pStyle w:val="Titre"/>
        <w:ind w:right="281"/>
      </w:pPr>
      <w:r w:rsidRPr="00AA4393">
        <w:br w:type="page"/>
      </w:r>
      <w:r w:rsidRPr="007F30AE">
        <w:lastRenderedPageBreak/>
        <w:t>Table des matières</w:t>
      </w:r>
    </w:p>
    <w:p w:rsidR="00D64F19" w:rsidRDefault="00A65F0B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3"/>
        <w:tabs>
          <w:tab w:val="left" w:pos="1200"/>
          <w:tab w:val="right" w:leader="dot" w:pos="9060"/>
        </w:tabs>
        <w:ind w:right="281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2"/>
        <w:tabs>
          <w:tab w:val="left" w:pos="800"/>
          <w:tab w:val="right" w:leader="dot" w:pos="9060"/>
        </w:tabs>
        <w:ind w:right="28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404D8B" w:rsidP="00BF14C3">
      <w:pPr>
        <w:pStyle w:val="TM10"/>
        <w:tabs>
          <w:tab w:val="left" w:pos="400"/>
          <w:tab w:val="right" w:leader="dot" w:pos="9060"/>
        </w:tabs>
        <w:ind w:right="28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C97CBC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 w:rsidP="00BF14C3">
      <w:pPr>
        <w:ind w:right="281"/>
      </w:pPr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BF14C3">
      <w:pPr>
        <w:pStyle w:val="Titre1"/>
        <w:ind w:right="28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BF14C3">
      <w:pPr>
        <w:pStyle w:val="Corpsdetexte"/>
        <w:ind w:right="281"/>
      </w:pPr>
    </w:p>
    <w:p w:rsidR="004B6EFE" w:rsidRDefault="00753A51" w:rsidP="00BF14C3">
      <w:pPr>
        <w:pStyle w:val="Titre2"/>
        <w:ind w:right="281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E32941" w:rsidRPr="00E32941" w:rsidRDefault="00E32941" w:rsidP="00BF14C3">
      <w:pPr>
        <w:pStyle w:val="Retraitcorpsdetexte"/>
        <w:ind w:right="281"/>
      </w:pPr>
    </w:p>
    <w:p w:rsidR="004B6EFE" w:rsidRDefault="004B6EFE" w:rsidP="00BF14C3">
      <w:pPr>
        <w:pStyle w:val="TexteStandard"/>
      </w:pPr>
      <w:r w:rsidRPr="004B6EFE">
        <w:t>Interface graphique pour interroger un PC</w:t>
      </w:r>
    </w:p>
    <w:p w:rsidR="004B6EFE" w:rsidRDefault="004B6EFE" w:rsidP="00BF14C3">
      <w:pPr>
        <w:pStyle w:val="Retraitcorpsdetexte"/>
        <w:ind w:right="281"/>
      </w:pPr>
    </w:p>
    <w:p w:rsidR="00753A51" w:rsidRDefault="00902523" w:rsidP="00BF14C3">
      <w:pPr>
        <w:pStyle w:val="Titre2"/>
        <w:ind w:right="281"/>
      </w:pPr>
      <w:bookmarkStart w:id="6" w:name="_Toc308526318"/>
      <w:r>
        <w:t>Description</w:t>
      </w:r>
      <w:bookmarkEnd w:id="6"/>
    </w:p>
    <w:p w:rsidR="004B6EFE" w:rsidRPr="004B6EFE" w:rsidRDefault="004B6EFE" w:rsidP="00BF14C3">
      <w:pPr>
        <w:pStyle w:val="Retraitcorpsdetexte"/>
        <w:ind w:right="281"/>
      </w:pPr>
    </w:p>
    <w:p w:rsidR="0015167D" w:rsidRPr="00BF14C3" w:rsidRDefault="004B6EFE" w:rsidP="00BF14C3">
      <w:pPr>
        <w:pStyle w:val="TexteStandard"/>
      </w:pPr>
      <w:r w:rsidRPr="00BF14C3">
        <w:t xml:space="preserve">Créer une interface graphique en tant qu'application avec </w:t>
      </w:r>
      <w:proofErr w:type="gramStart"/>
      <w:r w:rsidRPr="00BF14C3">
        <w:t>divers fonctionnalités</w:t>
      </w:r>
      <w:proofErr w:type="gramEnd"/>
      <w:r w:rsidRPr="00BF14C3">
        <w:t xml:space="preserve"> qui permettra d'interroger un PC.</w:t>
      </w:r>
      <w:r w:rsidR="0015167D" w:rsidRPr="00BF14C3">
        <w:t xml:space="preserve"> </w:t>
      </w:r>
    </w:p>
    <w:p w:rsidR="0015167D" w:rsidRPr="00F664DF" w:rsidRDefault="0015167D" w:rsidP="00BF14C3">
      <w:pPr>
        <w:pStyle w:val="Retraitcorpsdetexte"/>
        <w:ind w:right="281"/>
      </w:pPr>
    </w:p>
    <w:p w:rsidR="00753A51" w:rsidRDefault="00902523" w:rsidP="00BF14C3">
      <w:pPr>
        <w:pStyle w:val="Titre2"/>
        <w:ind w:right="281"/>
      </w:pPr>
      <w:bookmarkStart w:id="7" w:name="_Toc308526319"/>
      <w:r>
        <w:t>Matériel et logiciels à disposition</w:t>
      </w:r>
      <w:bookmarkEnd w:id="7"/>
    </w:p>
    <w:p w:rsidR="004B6EFE" w:rsidRPr="004B6EFE" w:rsidRDefault="004B6EFE" w:rsidP="00BF14C3">
      <w:pPr>
        <w:pStyle w:val="Retraitcorpsdetexte"/>
        <w:ind w:right="281"/>
      </w:pPr>
    </w:p>
    <w:p w:rsidR="004B6EFE" w:rsidRDefault="004B6EFE" w:rsidP="00BF14C3">
      <w:pPr>
        <w:pStyle w:val="TexteStandard"/>
        <w:numPr>
          <w:ilvl w:val="0"/>
          <w:numId w:val="18"/>
        </w:numPr>
      </w:pPr>
      <w:r>
        <w:t>WM Microsoft Windows 10 (celle du module)</w:t>
      </w:r>
    </w:p>
    <w:p w:rsidR="004B6EFE" w:rsidRDefault="004B6EFE" w:rsidP="00BF14C3">
      <w:pPr>
        <w:pStyle w:val="TexteStandard"/>
        <w:numPr>
          <w:ilvl w:val="0"/>
          <w:numId w:val="18"/>
        </w:numPr>
      </w:pPr>
      <w:r>
        <w:t>Navigateurs Web</w:t>
      </w:r>
    </w:p>
    <w:p w:rsidR="004B6EFE" w:rsidRDefault="004B6EFE" w:rsidP="00BF14C3">
      <w:pPr>
        <w:pStyle w:val="TexteStandard"/>
        <w:numPr>
          <w:ilvl w:val="0"/>
          <w:numId w:val="18"/>
        </w:numPr>
      </w:pPr>
      <w:r>
        <w:t>Accès à Internet</w:t>
      </w:r>
    </w:p>
    <w:p w:rsidR="004B6EFE" w:rsidRDefault="004B6EFE" w:rsidP="00BF14C3">
      <w:pPr>
        <w:pStyle w:val="TexteStandard"/>
        <w:numPr>
          <w:ilvl w:val="0"/>
          <w:numId w:val="18"/>
        </w:numPr>
      </w:pPr>
      <w:r>
        <w:t>Virtual box</w:t>
      </w:r>
    </w:p>
    <w:p w:rsidR="004B6EFE" w:rsidRPr="00F664DF" w:rsidRDefault="004B6EFE" w:rsidP="00BF14C3">
      <w:pPr>
        <w:pStyle w:val="Retraitcorpsdetexte"/>
        <w:ind w:right="281"/>
      </w:pPr>
    </w:p>
    <w:p w:rsidR="00753A51" w:rsidRDefault="00753A51" w:rsidP="00BF14C3">
      <w:pPr>
        <w:pStyle w:val="Titre2"/>
        <w:ind w:right="281"/>
      </w:pPr>
      <w:bookmarkStart w:id="8" w:name="_Toc308526320"/>
      <w:r>
        <w:t>P</w:t>
      </w:r>
      <w:r w:rsidR="00902523">
        <w:t>rérequis</w:t>
      </w:r>
      <w:bookmarkEnd w:id="8"/>
    </w:p>
    <w:p w:rsidR="0015167D" w:rsidRDefault="0015167D" w:rsidP="00BF14C3">
      <w:pPr>
        <w:pStyle w:val="TexteStandard"/>
      </w:pPr>
    </w:p>
    <w:p w:rsidR="0015167D" w:rsidRDefault="008374DD" w:rsidP="00BF14C3">
      <w:pPr>
        <w:pStyle w:val="TexteStandard"/>
      </w:pPr>
      <w:r w:rsidRPr="008374DD">
        <w:t>Module 122</w:t>
      </w:r>
    </w:p>
    <w:p w:rsidR="008374DD" w:rsidRPr="00F664DF" w:rsidRDefault="008374DD" w:rsidP="00BF14C3">
      <w:pPr>
        <w:pStyle w:val="Retraitcorpsdetexte"/>
        <w:ind w:right="281"/>
      </w:pPr>
    </w:p>
    <w:p w:rsidR="00753A51" w:rsidRDefault="00902523" w:rsidP="00BF14C3">
      <w:pPr>
        <w:pStyle w:val="Titre2"/>
        <w:ind w:right="281"/>
      </w:pPr>
      <w:bookmarkStart w:id="9" w:name="_Toc308526321"/>
      <w:r>
        <w:t>Cahier des charges</w:t>
      </w:r>
      <w:bookmarkEnd w:id="9"/>
    </w:p>
    <w:p w:rsidR="00BF14C3" w:rsidRPr="00BF14C3" w:rsidRDefault="00EE16F0" w:rsidP="00BF14C3">
      <w:pPr>
        <w:pStyle w:val="Titre3"/>
        <w:ind w:right="281"/>
      </w:pPr>
      <w:bookmarkStart w:id="10" w:name="_Toc308526322"/>
      <w:r w:rsidRPr="00EE16F0">
        <w:t>Objectifs et portée du projet (objectifs SMART</w:t>
      </w:r>
      <w:r>
        <w:t>)</w:t>
      </w:r>
      <w:bookmarkEnd w:id="10"/>
      <w:r w:rsidR="00BF14C3" w:rsidRPr="00BF14C3">
        <w:t xml:space="preserve"> </w:t>
      </w:r>
    </w:p>
    <w:p w:rsidR="00D20929" w:rsidRDefault="00D20929" w:rsidP="00BF14C3">
      <w:pPr>
        <w:pStyle w:val="TexteStandard"/>
      </w:pPr>
      <w:r w:rsidRPr="00D20929">
        <w:t xml:space="preserve">Ce projet vise à consolider les connaissances de mise en </w:t>
      </w:r>
      <w:proofErr w:type="spellStart"/>
      <w:r w:rsidRPr="00D20929">
        <w:t>oeuvre</w:t>
      </w:r>
      <w:proofErr w:type="spellEnd"/>
      <w:r w:rsidRPr="00D20929">
        <w:t xml:space="preserve"> du module 122 et du 426.</w:t>
      </w:r>
    </w:p>
    <w:p w:rsidR="00BF14C3" w:rsidRPr="00D20929" w:rsidRDefault="00BF14C3" w:rsidP="00BF14C3">
      <w:pPr>
        <w:pStyle w:val="TexteStandard"/>
      </w:pPr>
    </w:p>
    <w:p w:rsidR="0015167D" w:rsidRDefault="00D20929" w:rsidP="00BF14C3">
      <w:pPr>
        <w:pStyle w:val="TexteStandard"/>
      </w:pPr>
      <w:r w:rsidRPr="00D20929">
        <w:t xml:space="preserve">Au final, l'application mise en </w:t>
      </w:r>
      <w:r w:rsidRPr="00BF14C3">
        <w:t>place</w:t>
      </w:r>
      <w:r w:rsidRPr="00D20929">
        <w:t xml:space="preserve"> doit être exploitable et livrable. Dès lors, on attend un rendu professionnel et un soin particulier dans les tâches à accomplir.</w:t>
      </w:r>
    </w:p>
    <w:p w:rsidR="00BF14C3" w:rsidRDefault="00BF14C3" w:rsidP="00BF14C3">
      <w:pPr>
        <w:pStyle w:val="TexteStandard"/>
      </w:pPr>
    </w:p>
    <w:p w:rsidR="00BF14C3" w:rsidRPr="00BF14C3" w:rsidRDefault="00BF14C3" w:rsidP="00BF14C3">
      <w:pPr>
        <w:pStyle w:val="TexteStandard"/>
      </w:pPr>
    </w:p>
    <w:p w:rsidR="00BF14C3" w:rsidRDefault="00542CE3" w:rsidP="00BF14C3">
      <w:pPr>
        <w:pStyle w:val="Titre3"/>
        <w:ind w:right="281"/>
      </w:pPr>
      <w:bookmarkStart w:id="11" w:name="_Toc308526324"/>
      <w:bookmarkStart w:id="12" w:name="_Ref473884274"/>
      <w:bookmarkStart w:id="13" w:name="_Ref473884284"/>
      <w:bookmarkStart w:id="14" w:name="_Ref473884295"/>
      <w:r w:rsidRPr="00EE16F0">
        <w:t>Fonctionnalités requises (du point de vue de l’utilisateur)</w:t>
      </w:r>
      <w:bookmarkEnd w:id="11"/>
      <w:bookmarkEnd w:id="12"/>
      <w:bookmarkEnd w:id="13"/>
      <w:bookmarkEnd w:id="14"/>
    </w:p>
    <w:p w:rsidR="00BF14C3" w:rsidRDefault="00BF14C3" w:rsidP="00BF14C3">
      <w:pPr>
        <w:pStyle w:val="TexteStandard"/>
      </w:pPr>
      <w:r>
        <w:t xml:space="preserve">L'application doit avoir les fonctionnalités suivantes : 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proofErr w:type="gramStart"/>
      <w:r>
        <w:t>une</w:t>
      </w:r>
      <w:proofErr w:type="gramEnd"/>
      <w:r>
        <w:t xml:space="preserve"> interface graphique intuitive, épurée et facilitant l'utilisation. Utilisez les principes appris dans le module 120.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Visualiser la taille du ou des disques du PC (avec le taux d'utilisation et l'espace restant).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Récupérer le nom du PC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Récupérer la liste des utilisateurs locaux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Récupérer la liste des groupes locaux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Lister la liste des services avec leur statut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Depuis cette liste, filtrer selon le statut</w:t>
      </w:r>
    </w:p>
    <w:p w:rsidR="00BF14C3" w:rsidRDefault="00BF14C3" w:rsidP="00BF14C3">
      <w:pPr>
        <w:pStyle w:val="TexteStandard"/>
        <w:numPr>
          <w:ilvl w:val="0"/>
          <w:numId w:val="19"/>
        </w:numPr>
      </w:pPr>
      <w:r>
        <w:t>Afficher les caractéristiques du PC (Ram, carte graphique, etc.)</w:t>
      </w:r>
    </w:p>
    <w:p w:rsidR="00BF14C3" w:rsidRPr="00BF14C3" w:rsidRDefault="00BF14C3" w:rsidP="00BF14C3">
      <w:pPr>
        <w:pStyle w:val="TexteStandard"/>
        <w:numPr>
          <w:ilvl w:val="0"/>
          <w:numId w:val="19"/>
        </w:numPr>
      </w:pPr>
      <w:r>
        <w:lastRenderedPageBreak/>
        <w:t>Il est possible que des fonctionnalités soient rajoutées par le client durant le projet ...</w:t>
      </w:r>
    </w:p>
    <w:p w:rsidR="00753A51" w:rsidRDefault="00753A51" w:rsidP="00BF14C3">
      <w:pPr>
        <w:pStyle w:val="Titre3"/>
        <w:ind w:right="281"/>
      </w:pPr>
      <w:bookmarkStart w:id="15" w:name="_Toc308526325"/>
      <w:r w:rsidRPr="00EE16F0">
        <w:t>Contraintes</w:t>
      </w:r>
      <w:bookmarkEnd w:id="15"/>
    </w:p>
    <w:p w:rsidR="00F664DF" w:rsidRDefault="00F664DF" w:rsidP="00BF14C3">
      <w:pPr>
        <w:pStyle w:val="Retraitcorpsdetexte3"/>
        <w:ind w:right="281"/>
      </w:pPr>
    </w:p>
    <w:p w:rsidR="0015167D" w:rsidRDefault="008E53F9" w:rsidP="00BF14C3">
      <w:pPr>
        <w:pStyle w:val="Informations"/>
        <w:ind w:right="281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BF14C3">
      <w:pPr>
        <w:pStyle w:val="Retraitcorpsdetexte3"/>
        <w:ind w:right="281"/>
      </w:pPr>
    </w:p>
    <w:p w:rsidR="0015167D" w:rsidRDefault="00753A51" w:rsidP="00BF14C3">
      <w:pPr>
        <w:pStyle w:val="Titre3"/>
        <w:ind w:right="281"/>
      </w:pPr>
      <w:bookmarkStart w:id="16" w:name="_Toc308526326"/>
      <w:r w:rsidRPr="00EE16F0">
        <w:t>Travail à réaliser par l'apprenti</w:t>
      </w:r>
      <w:bookmarkEnd w:id="16"/>
    </w:p>
    <w:p w:rsidR="00BF14C3" w:rsidRPr="00BF14C3" w:rsidRDefault="00BF14C3" w:rsidP="00BF14C3">
      <w:pPr>
        <w:pStyle w:val="TexteStandard"/>
      </w:pPr>
      <w:r>
        <w:t xml:space="preserve">L’application avec les fonctionnalités listées au point </w:t>
      </w:r>
      <w:r>
        <w:fldChar w:fldCharType="begin"/>
      </w:r>
      <w:r>
        <w:instrText xml:space="preserve"> REF _Ref473884295 \r \p \h </w:instrText>
      </w:r>
      <w:r>
        <w:fldChar w:fldCharType="separate"/>
      </w:r>
      <w:r>
        <w:t>1.5.2 ci-dessus</w:t>
      </w:r>
      <w:r>
        <w:fldChar w:fldCharType="end"/>
      </w:r>
    </w:p>
    <w:p w:rsidR="00753A51" w:rsidRDefault="00753A51" w:rsidP="00BF14C3">
      <w:pPr>
        <w:pStyle w:val="Titre3"/>
        <w:ind w:right="281"/>
      </w:pPr>
      <w:bookmarkStart w:id="17" w:name="_Toc308526327"/>
      <w:r w:rsidRPr="00EE16F0">
        <w:t>Si le temps le permet …</w:t>
      </w:r>
      <w:bookmarkEnd w:id="17"/>
    </w:p>
    <w:p w:rsidR="00F664DF" w:rsidRDefault="00F664DF" w:rsidP="00BF14C3">
      <w:pPr>
        <w:pStyle w:val="Retraitcorpsdetexte3"/>
        <w:ind w:right="281"/>
      </w:pPr>
    </w:p>
    <w:p w:rsidR="0015167D" w:rsidRDefault="008E53F9" w:rsidP="00BF14C3">
      <w:pPr>
        <w:pStyle w:val="Informations"/>
        <w:ind w:right="281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BF14C3">
      <w:pPr>
        <w:pStyle w:val="Retraitcorpsdetexte3"/>
        <w:ind w:right="281"/>
      </w:pPr>
    </w:p>
    <w:p w:rsidR="00753A51" w:rsidRDefault="00753A51" w:rsidP="00BF14C3">
      <w:pPr>
        <w:pStyle w:val="Titre3"/>
        <w:ind w:right="281"/>
      </w:pPr>
      <w:bookmarkStart w:id="18" w:name="_Toc308526328"/>
      <w:r w:rsidRPr="00EE16F0">
        <w:t>Méthodes de validation des solutions</w:t>
      </w:r>
      <w:bookmarkEnd w:id="18"/>
    </w:p>
    <w:p w:rsidR="00F664DF" w:rsidRDefault="00F664DF" w:rsidP="00BF14C3">
      <w:pPr>
        <w:pStyle w:val="Retraitcorpsdetexte3"/>
        <w:ind w:right="281"/>
      </w:pPr>
    </w:p>
    <w:p w:rsidR="0015167D" w:rsidRDefault="008E53F9" w:rsidP="00BF14C3">
      <w:pPr>
        <w:pStyle w:val="Informations"/>
        <w:ind w:right="281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BF14C3">
      <w:pPr>
        <w:pStyle w:val="Retraitcorpsdetexte3"/>
        <w:ind w:right="281"/>
      </w:pPr>
    </w:p>
    <w:p w:rsidR="00753A51" w:rsidRDefault="00902523" w:rsidP="00BF14C3">
      <w:pPr>
        <w:pStyle w:val="Titre2"/>
        <w:ind w:right="281"/>
      </w:pPr>
      <w:bookmarkStart w:id="19" w:name="_Toc308526329"/>
      <w:r>
        <w:t>Les points suivants seront évalués</w:t>
      </w:r>
      <w:bookmarkEnd w:id="19"/>
    </w:p>
    <w:p w:rsidR="00F664DF" w:rsidRDefault="00F664DF" w:rsidP="00BF14C3">
      <w:pPr>
        <w:pStyle w:val="Retraitcorpsdetexte"/>
        <w:numPr>
          <w:ilvl w:val="0"/>
          <w:numId w:val="5"/>
        </w:numPr>
        <w:ind w:right="281"/>
      </w:pPr>
      <w:r>
        <w:t>Le rapport</w:t>
      </w:r>
    </w:p>
    <w:p w:rsidR="00F664DF" w:rsidRDefault="00F664DF" w:rsidP="00BF14C3">
      <w:pPr>
        <w:pStyle w:val="Retraitcorpsdetexte"/>
        <w:numPr>
          <w:ilvl w:val="0"/>
          <w:numId w:val="5"/>
        </w:numPr>
        <w:ind w:right="281"/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BF14C3">
      <w:pPr>
        <w:pStyle w:val="Retraitcorpsdetexte"/>
        <w:numPr>
          <w:ilvl w:val="0"/>
          <w:numId w:val="5"/>
        </w:numPr>
        <w:ind w:right="281"/>
      </w:pPr>
      <w:r>
        <w:t>Le journal de travail</w:t>
      </w:r>
    </w:p>
    <w:p w:rsidR="00F664DF" w:rsidRDefault="00F664DF" w:rsidP="00BF14C3">
      <w:pPr>
        <w:pStyle w:val="Retraitcorpsdetexte"/>
        <w:numPr>
          <w:ilvl w:val="0"/>
          <w:numId w:val="5"/>
        </w:numPr>
        <w:ind w:right="281"/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BF14C3">
      <w:pPr>
        <w:pStyle w:val="Retraitcorpsdetexte"/>
        <w:numPr>
          <w:ilvl w:val="0"/>
          <w:numId w:val="5"/>
        </w:numPr>
        <w:ind w:right="281"/>
      </w:pPr>
      <w:r>
        <w:t>Les documentations de mise en œuvre et d’utilisation</w:t>
      </w:r>
    </w:p>
    <w:p w:rsidR="00753A51" w:rsidRDefault="00902523" w:rsidP="00BF14C3">
      <w:pPr>
        <w:pStyle w:val="Titre2"/>
        <w:ind w:right="281"/>
      </w:pPr>
      <w:bookmarkStart w:id="20" w:name="_Toc308526330"/>
      <w:r>
        <w:t>Validation et conditions de réussite</w:t>
      </w:r>
      <w:bookmarkEnd w:id="20"/>
    </w:p>
    <w:p w:rsidR="00F664DF" w:rsidRPr="007211A1" w:rsidRDefault="00F664DF" w:rsidP="00BF14C3">
      <w:pPr>
        <w:pStyle w:val="Retraitcorpsdetexte"/>
        <w:numPr>
          <w:ilvl w:val="0"/>
          <w:numId w:val="5"/>
        </w:numPr>
        <w:ind w:right="281"/>
      </w:pPr>
      <w:r w:rsidRPr="007211A1">
        <w:t>Compréhension du travail</w:t>
      </w:r>
    </w:p>
    <w:p w:rsidR="00F664DF" w:rsidRPr="007211A1" w:rsidRDefault="00F664DF" w:rsidP="00BF14C3">
      <w:pPr>
        <w:pStyle w:val="Retraitcorpsdetexte"/>
        <w:numPr>
          <w:ilvl w:val="0"/>
          <w:numId w:val="5"/>
        </w:numPr>
        <w:ind w:right="281"/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BF14C3">
      <w:pPr>
        <w:pStyle w:val="Retraitcorpsdetexte"/>
        <w:numPr>
          <w:ilvl w:val="0"/>
          <w:numId w:val="5"/>
        </w:numPr>
        <w:ind w:right="281"/>
      </w:pPr>
      <w:r w:rsidRPr="007211A1">
        <w:t>Etat de fonctionnement du produit livré</w:t>
      </w:r>
    </w:p>
    <w:p w:rsidR="007F30AE" w:rsidRPr="007F30AE" w:rsidRDefault="007F30AE" w:rsidP="00BF14C3">
      <w:pPr>
        <w:pStyle w:val="Titre1"/>
        <w:ind w:right="281"/>
      </w:pPr>
      <w:bookmarkStart w:id="21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21"/>
    </w:p>
    <w:p w:rsidR="007F30AE" w:rsidRPr="00D160DD" w:rsidRDefault="00ED6F41" w:rsidP="00BF14C3">
      <w:pPr>
        <w:pStyle w:val="Informations"/>
        <w:numPr>
          <w:ilvl w:val="5"/>
          <w:numId w:val="16"/>
        </w:numPr>
        <w:ind w:right="281"/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BF14C3">
      <w:pPr>
        <w:pStyle w:val="Informations"/>
        <w:numPr>
          <w:ilvl w:val="5"/>
          <w:numId w:val="16"/>
        </w:numPr>
        <w:ind w:right="281"/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BF14C3">
      <w:pPr>
        <w:pStyle w:val="Titre1"/>
        <w:ind w:right="281"/>
      </w:pPr>
      <w:bookmarkStart w:id="22" w:name="_Toc532179957"/>
      <w:bookmarkStart w:id="23" w:name="_Toc165969641"/>
      <w:bookmarkStart w:id="24" w:name="_Toc308526332"/>
      <w:r w:rsidRPr="007F30AE">
        <w:t>Analyse</w:t>
      </w:r>
      <w:bookmarkEnd w:id="22"/>
      <w:bookmarkEnd w:id="23"/>
      <w:bookmarkEnd w:id="24"/>
    </w:p>
    <w:p w:rsidR="007F30AE" w:rsidRPr="007F30AE" w:rsidRDefault="00902523" w:rsidP="00BF14C3">
      <w:pPr>
        <w:pStyle w:val="Titre2"/>
        <w:ind w:right="281"/>
      </w:pPr>
      <w:bookmarkStart w:id="25" w:name="_Toc308526333"/>
      <w:r>
        <w:t>Opportunités</w:t>
      </w:r>
      <w:bookmarkEnd w:id="25"/>
    </w:p>
    <w:p w:rsidR="0037071E" w:rsidRDefault="00ED6F41" w:rsidP="00BF14C3">
      <w:pPr>
        <w:pStyle w:val="Informations"/>
        <w:numPr>
          <w:ilvl w:val="5"/>
          <w:numId w:val="6"/>
        </w:numPr>
        <w:ind w:right="281"/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BF14C3">
      <w:pPr>
        <w:pStyle w:val="Informations"/>
        <w:numPr>
          <w:ilvl w:val="6"/>
          <w:numId w:val="6"/>
        </w:numPr>
        <w:ind w:right="281"/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BF14C3">
      <w:pPr>
        <w:pStyle w:val="Informations"/>
        <w:numPr>
          <w:ilvl w:val="6"/>
          <w:numId w:val="6"/>
        </w:numPr>
        <w:ind w:right="281"/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BF14C3">
      <w:pPr>
        <w:pStyle w:val="Informations"/>
        <w:numPr>
          <w:ilvl w:val="6"/>
          <w:numId w:val="6"/>
        </w:numPr>
        <w:ind w:right="281"/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BF14C3">
      <w:pPr>
        <w:pStyle w:val="Informations"/>
        <w:numPr>
          <w:ilvl w:val="6"/>
          <w:numId w:val="6"/>
        </w:numPr>
        <w:ind w:right="281"/>
      </w:pPr>
      <w:r w:rsidRPr="0037071E">
        <w:t>Gestion du travail en équipe &amp; collaboration</w:t>
      </w:r>
    </w:p>
    <w:p w:rsidR="007F30AE" w:rsidRPr="0037071E" w:rsidRDefault="00ED6F41" w:rsidP="00BF14C3">
      <w:pPr>
        <w:pStyle w:val="Informations"/>
        <w:numPr>
          <w:ilvl w:val="5"/>
          <w:numId w:val="6"/>
        </w:numPr>
        <w:ind w:right="281"/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BF14C3">
      <w:pPr>
        <w:pStyle w:val="Informations"/>
        <w:numPr>
          <w:ilvl w:val="5"/>
          <w:numId w:val="17"/>
        </w:numPr>
        <w:ind w:right="281"/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BF14C3">
      <w:pPr>
        <w:pStyle w:val="Titre2"/>
        <w:ind w:right="281"/>
      </w:pPr>
      <w:bookmarkStart w:id="26" w:name="_Toc532179959"/>
      <w:bookmarkStart w:id="27" w:name="_Toc165969643"/>
      <w:bookmarkStart w:id="28" w:name="_Toc308526334"/>
      <w:r w:rsidRPr="007F30AE">
        <w:t>Document d’analyse</w:t>
      </w:r>
      <w:bookmarkEnd w:id="26"/>
      <w:bookmarkEnd w:id="27"/>
      <w:r w:rsidR="005328B0">
        <w:t xml:space="preserve"> et conception</w:t>
      </w:r>
      <w:bookmarkEnd w:id="28"/>
    </w:p>
    <w:p w:rsidR="0037071E" w:rsidRPr="0037071E" w:rsidRDefault="00ED6F41" w:rsidP="00BF14C3">
      <w:pPr>
        <w:pStyle w:val="Informations"/>
        <w:numPr>
          <w:ilvl w:val="5"/>
          <w:numId w:val="7"/>
        </w:numPr>
        <w:ind w:right="281"/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BF14C3">
      <w:pPr>
        <w:pStyle w:val="Informations"/>
        <w:numPr>
          <w:ilvl w:val="6"/>
          <w:numId w:val="7"/>
        </w:numPr>
        <w:ind w:right="281"/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BF14C3">
      <w:pPr>
        <w:pStyle w:val="Informations"/>
        <w:numPr>
          <w:ilvl w:val="6"/>
          <w:numId w:val="7"/>
        </w:numPr>
        <w:ind w:right="281"/>
      </w:pPr>
      <w:r w:rsidRPr="0037071E">
        <w:lastRenderedPageBreak/>
        <w:t>Tous les cas particuliers devraient y être spécifiés</w:t>
      </w:r>
      <w:r w:rsidR="00B147A7" w:rsidRPr="0037071E">
        <w:t>…</w:t>
      </w:r>
    </w:p>
    <w:p w:rsidR="0037071E" w:rsidRPr="0037071E" w:rsidRDefault="00552D07" w:rsidP="00BF14C3">
      <w:pPr>
        <w:pStyle w:val="Informations"/>
        <w:numPr>
          <w:ilvl w:val="5"/>
          <w:numId w:val="7"/>
        </w:numPr>
        <w:ind w:right="281"/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BF14C3">
      <w:pPr>
        <w:pStyle w:val="Informations"/>
        <w:numPr>
          <w:ilvl w:val="6"/>
          <w:numId w:val="7"/>
        </w:numPr>
        <w:ind w:right="281"/>
      </w:pPr>
      <w:r w:rsidRPr="0037071E">
        <w:t>Découpage en étapes, en modules, en fonctionnalités, etc.</w:t>
      </w:r>
    </w:p>
    <w:p w:rsidR="0037071E" w:rsidRPr="0037071E" w:rsidRDefault="00552D07" w:rsidP="00BF14C3">
      <w:pPr>
        <w:pStyle w:val="Informations"/>
        <w:numPr>
          <w:ilvl w:val="6"/>
          <w:numId w:val="7"/>
        </w:numPr>
        <w:ind w:right="281"/>
      </w:pPr>
      <w:r w:rsidRPr="0037071E">
        <w:t>Formulaires, interfaces graphiques, pages web, etc.</w:t>
      </w:r>
    </w:p>
    <w:p w:rsidR="00552D07" w:rsidRDefault="00552D07" w:rsidP="00BF14C3">
      <w:pPr>
        <w:pStyle w:val="Informations"/>
        <w:numPr>
          <w:ilvl w:val="6"/>
          <w:numId w:val="7"/>
        </w:numPr>
        <w:ind w:right="281"/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:rsidR="0037071E" w:rsidRDefault="007F30AE" w:rsidP="00BF14C3">
      <w:pPr>
        <w:pStyle w:val="Informations"/>
        <w:numPr>
          <w:ilvl w:val="5"/>
          <w:numId w:val="7"/>
        </w:numPr>
        <w:ind w:right="281"/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BF14C3">
      <w:pPr>
        <w:pStyle w:val="Informations"/>
        <w:numPr>
          <w:ilvl w:val="6"/>
          <w:numId w:val="7"/>
        </w:numPr>
        <w:ind w:right="281"/>
      </w:pPr>
      <w:r w:rsidRPr="00C33C51">
        <w:t>Dictionnaire</w:t>
      </w:r>
      <w:r w:rsidRPr="0037071E">
        <w:t xml:space="preserve"> des données</w:t>
      </w:r>
    </w:p>
    <w:p w:rsidR="0037071E" w:rsidRDefault="0037071E" w:rsidP="00BF14C3">
      <w:pPr>
        <w:pStyle w:val="Informations"/>
        <w:numPr>
          <w:ilvl w:val="6"/>
          <w:numId w:val="7"/>
        </w:numPr>
        <w:ind w:right="281"/>
      </w:pPr>
      <w:r w:rsidRPr="0037071E">
        <w:t>Modèle conceptuel des données, modèles logique des données.</w:t>
      </w:r>
    </w:p>
    <w:p w:rsidR="004206A2" w:rsidRPr="007F30AE" w:rsidRDefault="004206A2" w:rsidP="00BF14C3">
      <w:pPr>
        <w:pStyle w:val="Titre2"/>
        <w:ind w:right="281"/>
      </w:pPr>
      <w:bookmarkStart w:id="29" w:name="_Toc532179967"/>
      <w:bookmarkStart w:id="30" w:name="_Toc165969651"/>
      <w:bookmarkStart w:id="31" w:name="_Toc308526335"/>
      <w:r w:rsidRPr="007F30AE">
        <w:t>Conception des tests</w:t>
      </w:r>
      <w:bookmarkEnd w:id="29"/>
      <w:bookmarkEnd w:id="30"/>
      <w:bookmarkEnd w:id="31"/>
    </w:p>
    <w:p w:rsidR="000A7B4A" w:rsidRPr="000A7B4A" w:rsidRDefault="004206A2" w:rsidP="00BF14C3">
      <w:pPr>
        <w:pStyle w:val="Informations"/>
        <w:numPr>
          <w:ilvl w:val="5"/>
          <w:numId w:val="8"/>
        </w:numPr>
        <w:ind w:right="281"/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C97CBC">
        <w:t>5.1</w:t>
      </w:r>
      <w:r w:rsidR="00A65F0B">
        <w:fldChar w:fldCharType="end"/>
      </w:r>
    </w:p>
    <w:p w:rsidR="004206A2" w:rsidRPr="00920F4E" w:rsidRDefault="004206A2" w:rsidP="00BF14C3">
      <w:pPr>
        <w:pStyle w:val="Informations"/>
        <w:numPr>
          <w:ilvl w:val="5"/>
          <w:numId w:val="8"/>
        </w:numPr>
        <w:ind w:right="281"/>
      </w:pPr>
      <w:r w:rsidRPr="00920F4E">
        <w:t>Qui, quand, avec quelles données, dans quel ordre, etc.</w:t>
      </w:r>
    </w:p>
    <w:p w:rsidR="00505421" w:rsidRPr="007F30AE" w:rsidRDefault="008E53F9" w:rsidP="00BF14C3">
      <w:pPr>
        <w:pStyle w:val="Titre2"/>
        <w:ind w:right="281"/>
      </w:pPr>
      <w:bookmarkStart w:id="32" w:name="_Toc308526336"/>
      <w:bookmarkStart w:id="33" w:name="_Toc532179961"/>
      <w:r>
        <w:t>Planification</w:t>
      </w:r>
      <w:r w:rsidR="00505421">
        <w:t xml:space="preserve"> détaillé</w:t>
      </w:r>
      <w:r>
        <w:t>e</w:t>
      </w:r>
      <w:bookmarkEnd w:id="32"/>
    </w:p>
    <w:p w:rsidR="00505421" w:rsidRDefault="00505421" w:rsidP="00BF14C3">
      <w:pPr>
        <w:pStyle w:val="Informations"/>
        <w:numPr>
          <w:ilvl w:val="5"/>
          <w:numId w:val="9"/>
        </w:numPr>
        <w:ind w:right="281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BF14C3">
      <w:pPr>
        <w:pStyle w:val="Informations"/>
        <w:numPr>
          <w:ilvl w:val="5"/>
          <w:numId w:val="9"/>
        </w:numPr>
        <w:ind w:right="281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BF14C3">
      <w:pPr>
        <w:pStyle w:val="Titre1"/>
        <w:ind w:right="281"/>
      </w:pPr>
      <w:bookmarkStart w:id="34" w:name="_Toc532179964"/>
      <w:bookmarkStart w:id="35" w:name="_Toc165969648"/>
      <w:bookmarkStart w:id="36" w:name="_Toc308526337"/>
      <w:bookmarkEnd w:id="33"/>
      <w:r w:rsidRPr="007F30AE">
        <w:t>Réalisation</w:t>
      </w:r>
      <w:bookmarkEnd w:id="34"/>
      <w:bookmarkEnd w:id="35"/>
      <w:bookmarkEnd w:id="36"/>
    </w:p>
    <w:p w:rsidR="007F30AE" w:rsidRDefault="007F30AE" w:rsidP="00BF14C3">
      <w:pPr>
        <w:pStyle w:val="Titre2"/>
        <w:ind w:right="281"/>
      </w:pPr>
      <w:bookmarkStart w:id="37" w:name="_Toc532179965"/>
      <w:bookmarkStart w:id="38" w:name="_Toc165969649"/>
      <w:bookmarkStart w:id="39" w:name="_Toc308526338"/>
      <w:r w:rsidRPr="007F30AE">
        <w:t>Dossier de Réalisation</w:t>
      </w:r>
      <w:bookmarkEnd w:id="37"/>
      <w:bookmarkEnd w:id="38"/>
      <w:bookmarkEnd w:id="39"/>
    </w:p>
    <w:p w:rsidR="009A603A" w:rsidRPr="009A603A" w:rsidRDefault="009A603A" w:rsidP="009A603A">
      <w:pPr>
        <w:pStyle w:val="TexteStandard"/>
      </w:pPr>
    </w:p>
    <w:p w:rsidR="00B147A7" w:rsidRPr="00920F4E" w:rsidRDefault="00B147A7" w:rsidP="00BF14C3">
      <w:pPr>
        <w:pStyle w:val="Informations"/>
        <w:numPr>
          <w:ilvl w:val="5"/>
          <w:numId w:val="10"/>
        </w:numPr>
        <w:ind w:right="281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BF14C3">
      <w:pPr>
        <w:pStyle w:val="Informations"/>
        <w:numPr>
          <w:ilvl w:val="5"/>
          <w:numId w:val="10"/>
        </w:numPr>
        <w:ind w:right="281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BF14C3">
      <w:pPr>
        <w:pStyle w:val="Informations"/>
        <w:numPr>
          <w:ilvl w:val="6"/>
          <w:numId w:val="10"/>
        </w:numPr>
        <w:ind w:right="281"/>
      </w:pPr>
      <w:r w:rsidRPr="00920F4E">
        <w:t>Versions des outils logiciels utilisés (OS, applications, pilotes, librairies, etc.)</w:t>
      </w:r>
    </w:p>
    <w:p w:rsidR="00920F4E" w:rsidRPr="00920F4E" w:rsidRDefault="007F30AE" w:rsidP="00BF14C3">
      <w:pPr>
        <w:pStyle w:val="Informations"/>
        <w:numPr>
          <w:ilvl w:val="6"/>
          <w:numId w:val="10"/>
        </w:numPr>
        <w:ind w:right="281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BF14C3">
      <w:pPr>
        <w:pStyle w:val="Informations"/>
        <w:numPr>
          <w:ilvl w:val="6"/>
          <w:numId w:val="10"/>
        </w:numPr>
        <w:ind w:right="281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BF14C3">
      <w:pPr>
        <w:pStyle w:val="Informations"/>
        <w:numPr>
          <w:ilvl w:val="6"/>
          <w:numId w:val="10"/>
        </w:numPr>
        <w:ind w:right="281"/>
      </w:pPr>
      <w:r w:rsidRPr="00920F4E">
        <w:t>Modèle physique d’une base de données.</w:t>
      </w:r>
    </w:p>
    <w:p w:rsidR="00E81328" w:rsidRPr="00920F4E" w:rsidRDefault="00AB1CA6" w:rsidP="00BF14C3">
      <w:pPr>
        <w:pStyle w:val="Informations"/>
        <w:numPr>
          <w:ilvl w:val="6"/>
          <w:numId w:val="10"/>
        </w:numPr>
        <w:ind w:right="281"/>
      </w:pPr>
      <w:r w:rsidRPr="00920F4E">
        <w:t>Arborescences des documents produits</w:t>
      </w:r>
      <w:r w:rsidR="00552D07" w:rsidRPr="00920F4E">
        <w:t>.</w:t>
      </w:r>
    </w:p>
    <w:p w:rsidR="00552D07" w:rsidRDefault="00552D07" w:rsidP="00BF14C3">
      <w:pPr>
        <w:pStyle w:val="Informations"/>
        <w:numPr>
          <w:ilvl w:val="5"/>
          <w:numId w:val="10"/>
        </w:numPr>
        <w:ind w:right="281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9A603A" w:rsidRDefault="009A603A" w:rsidP="009A603A">
      <w:pPr>
        <w:pStyle w:val="Informations"/>
        <w:ind w:left="2160" w:right="281"/>
      </w:pPr>
    </w:p>
    <w:p w:rsidR="009A603A" w:rsidRDefault="009A603A" w:rsidP="009A603A">
      <w:pPr>
        <w:pStyle w:val="Titre3"/>
      </w:pPr>
      <w:r>
        <w:t xml:space="preserve">Choix </w:t>
      </w:r>
      <w:r w:rsidR="00DA37D8">
        <w:t>des mots</w:t>
      </w:r>
      <w:r>
        <w:t xml:space="preserve"> de passe</w:t>
      </w:r>
      <w:r w:rsidR="00DA37D8">
        <w:t xml:space="preserve"> e</w:t>
      </w:r>
      <w:r>
        <w:t>t nom d’utilisateur des machines virtuelles</w:t>
      </w:r>
      <w:r w:rsidR="005031BB">
        <w:t xml:space="preserve"> </w:t>
      </w:r>
      <w:r w:rsidR="005031BB">
        <w:tab/>
      </w:r>
      <w:bookmarkStart w:id="40" w:name="_GoBack"/>
      <w:r w:rsidR="005031BB" w:rsidRPr="0040003C">
        <w:rPr>
          <w:rStyle w:val="TODOCar"/>
        </w:rPr>
        <w:t>TODO !!!!</w:t>
      </w:r>
      <w:bookmarkEnd w:id="40"/>
    </w:p>
    <w:p w:rsidR="009A603A" w:rsidRDefault="009A603A" w:rsidP="009A603A">
      <w:pPr>
        <w:pStyle w:val="TexteStandard"/>
      </w:pPr>
      <w:r>
        <w:t>Windows 8.1 </w:t>
      </w:r>
    </w:p>
    <w:p w:rsidR="009A603A" w:rsidRDefault="009A603A" w:rsidP="009A603A">
      <w:pPr>
        <w:pStyle w:val="TexteStandard"/>
        <w:tabs>
          <w:tab w:val="clear" w:pos="4395"/>
        </w:tabs>
      </w:pPr>
      <w:r>
        <w:tab/>
        <w:t xml:space="preserve">Nom d’utilisateur : </w:t>
      </w:r>
      <w:r w:rsidR="00E84A93">
        <w:t xml:space="preserve"> Pierre</w:t>
      </w:r>
    </w:p>
    <w:p w:rsidR="009A603A" w:rsidRDefault="009A603A" w:rsidP="009A603A">
      <w:pPr>
        <w:pStyle w:val="TexteStandard"/>
        <w:tabs>
          <w:tab w:val="clear" w:pos="4395"/>
        </w:tabs>
      </w:pPr>
      <w:r>
        <w:tab/>
        <w:t>Mot de passe </w:t>
      </w:r>
      <w:r>
        <w:tab/>
        <w:t xml:space="preserve">     </w:t>
      </w:r>
      <w:proofErr w:type="gramStart"/>
      <w:r>
        <w:t>:</w:t>
      </w:r>
      <w:r w:rsidR="00E84A93">
        <w:t xml:space="preserve"> .</w:t>
      </w:r>
      <w:proofErr w:type="spellStart"/>
      <w:r w:rsidR="00E84A93">
        <w:t>Etml</w:t>
      </w:r>
      <w:proofErr w:type="spellEnd"/>
      <w:proofErr w:type="gramEnd"/>
      <w:r w:rsidR="00E84A93">
        <w:t>-</w:t>
      </w:r>
    </w:p>
    <w:p w:rsidR="00DF7B99" w:rsidRDefault="00DF7B99" w:rsidP="00DF7B99">
      <w:pPr>
        <w:pStyle w:val="TexteStandard"/>
      </w:pPr>
      <w:r>
        <w:t>Windows 7 </w:t>
      </w:r>
    </w:p>
    <w:p w:rsidR="00DF7B99" w:rsidRDefault="00DF7B99" w:rsidP="00DF7B99">
      <w:pPr>
        <w:pStyle w:val="TexteStandard"/>
        <w:tabs>
          <w:tab w:val="clear" w:pos="4395"/>
        </w:tabs>
      </w:pPr>
      <w:r>
        <w:tab/>
        <w:t xml:space="preserve">Nom d’utilisateur : </w:t>
      </w:r>
      <w:r w:rsidR="00E84A93">
        <w:t xml:space="preserve"> </w:t>
      </w:r>
      <w:proofErr w:type="spellStart"/>
      <w:r w:rsidR="00E84A93">
        <w:t>LeMeilleur</w:t>
      </w:r>
      <w:proofErr w:type="spellEnd"/>
    </w:p>
    <w:p w:rsidR="00DF7B99" w:rsidRDefault="00DF7B99" w:rsidP="00DF7B99">
      <w:pPr>
        <w:pStyle w:val="TexteStandard"/>
        <w:tabs>
          <w:tab w:val="clear" w:pos="4395"/>
        </w:tabs>
      </w:pPr>
      <w:r>
        <w:tab/>
        <w:t>Mot de passe </w:t>
      </w:r>
      <w:r>
        <w:tab/>
        <w:t xml:space="preserve">     </w:t>
      </w:r>
      <w:proofErr w:type="gramStart"/>
      <w:r>
        <w:t>:</w:t>
      </w:r>
      <w:r w:rsidR="00E84A93">
        <w:t> .</w:t>
      </w:r>
      <w:proofErr w:type="spellStart"/>
      <w:r w:rsidR="00E84A93">
        <w:t>Etml</w:t>
      </w:r>
      <w:proofErr w:type="spellEnd"/>
      <w:proofErr w:type="gramEnd"/>
      <w:r w:rsidR="00E84A93">
        <w:t>-</w:t>
      </w:r>
    </w:p>
    <w:p w:rsidR="00DF7B99" w:rsidRDefault="00DF7B99" w:rsidP="00DF7B99">
      <w:pPr>
        <w:pStyle w:val="TexteStandard"/>
      </w:pPr>
      <w:r>
        <w:t>Windows 10</w:t>
      </w:r>
    </w:p>
    <w:p w:rsidR="00DF7B99" w:rsidRDefault="00DF7B99" w:rsidP="00DF7B99">
      <w:pPr>
        <w:pStyle w:val="TexteStandard"/>
        <w:tabs>
          <w:tab w:val="clear" w:pos="4395"/>
        </w:tabs>
      </w:pPr>
      <w:r>
        <w:tab/>
        <w:t xml:space="preserve">Nom d’utilisateur : </w:t>
      </w:r>
      <w:r w:rsidR="00E84A93">
        <w:t>Le Meilleur</w:t>
      </w:r>
    </w:p>
    <w:p w:rsidR="00DF7B99" w:rsidRDefault="00DF7B99" w:rsidP="00DF7B99">
      <w:pPr>
        <w:pStyle w:val="TexteStandard"/>
        <w:tabs>
          <w:tab w:val="clear" w:pos="4395"/>
        </w:tabs>
      </w:pPr>
      <w:r>
        <w:tab/>
        <w:t>Mot de passe </w:t>
      </w:r>
      <w:r>
        <w:tab/>
        <w:t xml:space="preserve">     :</w:t>
      </w:r>
      <w:r w:rsidR="00E84A93">
        <w:t xml:space="preserve"> .Etml-</w:t>
      </w:r>
    </w:p>
    <w:p w:rsidR="00556F41" w:rsidRDefault="00556F41" w:rsidP="00556F41">
      <w:pPr>
        <w:pStyle w:val="TexteStandard"/>
      </w:pPr>
      <w:proofErr w:type="gramStart"/>
      <w:r>
        <w:t>Linux(</w:t>
      </w:r>
      <w:proofErr w:type="gramEnd"/>
      <w:r>
        <w:t>OS DE LINUX)</w:t>
      </w:r>
      <w:r w:rsidRPr="00556F41">
        <w:t xml:space="preserve"> </w:t>
      </w:r>
    </w:p>
    <w:p w:rsidR="00556F41" w:rsidRDefault="00556F41" w:rsidP="00556F41">
      <w:pPr>
        <w:pStyle w:val="TexteStandard"/>
        <w:tabs>
          <w:tab w:val="clear" w:pos="4395"/>
        </w:tabs>
      </w:pPr>
      <w:r>
        <w:tab/>
        <w:t xml:space="preserve">Nom d’utilisateur : </w:t>
      </w:r>
    </w:p>
    <w:p w:rsidR="00556F41" w:rsidRDefault="00556F41" w:rsidP="00556F41">
      <w:pPr>
        <w:pStyle w:val="TexteStandard"/>
        <w:tabs>
          <w:tab w:val="clear" w:pos="4395"/>
        </w:tabs>
      </w:pPr>
      <w:r>
        <w:tab/>
        <w:t>Mot de passe </w:t>
      </w:r>
      <w:r>
        <w:tab/>
        <w:t xml:space="preserve">     :</w:t>
      </w:r>
    </w:p>
    <w:p w:rsidR="00556F41" w:rsidRDefault="00556F41" w:rsidP="00556F41">
      <w:pPr>
        <w:pStyle w:val="Titre3"/>
      </w:pPr>
      <w:r>
        <w:t>Connection a un pc (</w:t>
      </w:r>
      <w:r w:rsidR="00DA37D8">
        <w:t>Windows</w:t>
      </w:r>
      <w:r>
        <w:t xml:space="preserve">) </w:t>
      </w:r>
      <w:r w:rsidR="00DA37D8">
        <w:t>à</w:t>
      </w:r>
      <w:r>
        <w:t xml:space="preserve"> distance avec </w:t>
      </w:r>
      <w:r w:rsidR="00DA37D8">
        <w:t>PowerShell</w:t>
      </w:r>
    </w:p>
    <w:p w:rsidR="009A603A" w:rsidRDefault="009A603A" w:rsidP="00DF7B99">
      <w:pPr>
        <w:pStyle w:val="TexteStandard"/>
        <w:tabs>
          <w:tab w:val="clear" w:pos="4395"/>
        </w:tabs>
      </w:pPr>
      <w:r>
        <w:t>Connexion a un pc distant (windows7,8.1,10,</w:t>
      </w:r>
    </w:p>
    <w:p w:rsidR="009A603A" w:rsidRDefault="009A603A" w:rsidP="009A603A">
      <w:pPr>
        <w:pStyle w:val="TexteStandard"/>
      </w:pPr>
      <w:r>
        <w:t>Mettre la découverte réseau en privé si sur Windows 8.1 et Windows 7</w:t>
      </w:r>
    </w:p>
    <w:p w:rsidR="009A603A" w:rsidRDefault="009A603A" w:rsidP="009A603A">
      <w:pPr>
        <w:pStyle w:val="TexteStandard"/>
      </w:pPr>
      <w:r>
        <w:t>Pour windowServer2k16 et windowsServer2k12 être en public ne change rien</w:t>
      </w:r>
    </w:p>
    <w:p w:rsidR="009A603A" w:rsidRDefault="009A603A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  <w:r>
        <w:t xml:space="preserve">Puis noter : 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Enable-PSRemoting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–Force</w:t>
      </w:r>
    </w:p>
    <w:p w:rsidR="009A603A" w:rsidRDefault="009A603A" w:rsidP="009A603A">
      <w:pPr>
        <w:pStyle w:val="TexteStandard"/>
      </w:pPr>
      <w:r w:rsidRPr="00763864">
        <w:t xml:space="preserve">Ensuite </w:t>
      </w:r>
      <w:r>
        <w:t xml:space="preserve">il faut dire quelle </w:t>
      </w:r>
      <w:proofErr w:type="spellStart"/>
      <w:r>
        <w:t>ip</w:t>
      </w:r>
      <w:proofErr w:type="spellEnd"/>
      <w:r>
        <w:t xml:space="preserve"> on doit faire confiance :</w:t>
      </w:r>
    </w:p>
    <w:p w:rsidR="009A603A" w:rsidRDefault="009A603A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 xml:space="preserve">Set-Item 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wsman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:\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localhost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\client\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trustedhosts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*</w:t>
      </w:r>
    </w:p>
    <w:p w:rsidR="009A603A" w:rsidRDefault="009A603A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Winrm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s 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winrm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/config/client ‘</w:t>
      </w:r>
      <w:proofErr w:type="gramStart"/>
      <w:r>
        <w:rPr>
          <w:rFonts w:ascii="Courier New" w:hAnsi="Courier New" w:cs="Courier New"/>
          <w:color w:val="222222"/>
          <w:shd w:val="clear" w:color="auto" w:fill="F9F9F9"/>
        </w:rPr>
        <w:t>@{</w:t>
      </w:r>
      <w:proofErr w:type="spellStart"/>
      <w:proofErr w:type="gramEnd"/>
      <w:r>
        <w:rPr>
          <w:rFonts w:ascii="Courier New" w:hAnsi="Courier New" w:cs="Courier New"/>
          <w:color w:val="222222"/>
          <w:shd w:val="clear" w:color="auto" w:fill="F9F9F9"/>
        </w:rPr>
        <w:t>TrustedHosts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= «* »}’ </w:t>
      </w:r>
    </w:p>
    <w:p w:rsidR="009A603A" w:rsidRDefault="009A603A" w:rsidP="009A603A">
      <w:pPr>
        <w:pStyle w:val="TexteStandard"/>
      </w:pPr>
      <w:r w:rsidRPr="00015A5B">
        <w:t>Remplacer l’étoile par des adresses IP séparées avec des virgules</w:t>
      </w:r>
    </w:p>
    <w:p w:rsidR="009A603A" w:rsidRDefault="009A603A" w:rsidP="009A603A">
      <w:pPr>
        <w:pStyle w:val="TexteStandard"/>
      </w:pPr>
      <w:r w:rsidRPr="00015A5B">
        <w:rPr>
          <w:noProof/>
        </w:rPr>
        <w:lastRenderedPageBreak/>
        <w:drawing>
          <wp:inline distT="0" distB="0" distL="0" distR="0" wp14:anchorId="6C61049F" wp14:editId="60FB3F1F">
            <wp:extent cx="5760720" cy="74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3A" w:rsidRDefault="009A603A" w:rsidP="009A603A">
      <w:pPr>
        <w:pStyle w:val="TexteStandard"/>
      </w:pPr>
      <w:r>
        <w:t>Il faut accepter en appuyant sur Oui.</w:t>
      </w:r>
    </w:p>
    <w:p w:rsidR="00A803B9" w:rsidRDefault="00A803B9" w:rsidP="009A603A">
      <w:pPr>
        <w:pStyle w:val="TexteStandard"/>
      </w:pPr>
    </w:p>
    <w:p w:rsidR="009A603A" w:rsidRDefault="009A603A" w:rsidP="009A603A">
      <w:pPr>
        <w:pStyle w:val="TexteStandard"/>
      </w:pPr>
      <w:r>
        <w:t>Ensuite il faut redémarrer pour que les changements soit pris en charge</w:t>
      </w:r>
      <w:r w:rsidR="00315B90">
        <w:t> </w:t>
      </w:r>
    </w:p>
    <w:p w:rsidR="009A603A" w:rsidRDefault="009A603A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 xml:space="preserve">Restart-Service 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WinRM</w:t>
      </w:r>
      <w:proofErr w:type="spellEnd"/>
    </w:p>
    <w:p w:rsidR="00F7610D" w:rsidRDefault="00F7610D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</w:p>
    <w:p w:rsidR="009A603A" w:rsidRDefault="009A603A" w:rsidP="009A603A">
      <w:pPr>
        <w:pStyle w:val="TexteStandard"/>
      </w:pPr>
      <w:r>
        <w:t>On va maintenant tester la connexion avec</w:t>
      </w:r>
    </w:p>
    <w:p w:rsidR="009A603A" w:rsidRDefault="009A603A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Test-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WsMan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COMPUTER</w:t>
      </w:r>
    </w:p>
    <w:p w:rsidR="00F7610D" w:rsidRDefault="00F7610D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</w:p>
    <w:p w:rsidR="009A603A" w:rsidRDefault="009A603A" w:rsidP="009A603A">
      <w:pPr>
        <w:pStyle w:val="TexteStandard"/>
      </w:pPr>
      <w:r w:rsidRPr="007765EC">
        <w:t>Remplacer computer par le nom du pc distant</w:t>
      </w:r>
    </w:p>
    <w:p w:rsidR="009A603A" w:rsidRDefault="009A603A" w:rsidP="009A603A">
      <w:pPr>
        <w:pStyle w:val="TexteStandard"/>
      </w:pPr>
      <w:r>
        <w:t>(Si cela ne fonctionne pas il suffit de couper le pare-feu Windows)</w:t>
      </w:r>
    </w:p>
    <w:p w:rsidR="00A803B9" w:rsidRDefault="00A803B9" w:rsidP="009A603A">
      <w:pPr>
        <w:pStyle w:val="TexteStandard"/>
      </w:pPr>
    </w:p>
    <w:p w:rsidR="009A603A" w:rsidRDefault="009A603A" w:rsidP="009A603A">
      <w:pPr>
        <w:pStyle w:val="TexteStandard"/>
      </w:pPr>
      <w:r>
        <w:t xml:space="preserve">Bravo vous pouvez maintenant envoyer des commandes </w:t>
      </w:r>
      <w:proofErr w:type="spellStart"/>
      <w:r>
        <w:t>a</w:t>
      </w:r>
      <w:proofErr w:type="spellEnd"/>
      <w:r>
        <w:t xml:space="preserve"> distance grâce à</w:t>
      </w:r>
      <w:r w:rsidR="0032781A">
        <w:t> :</w:t>
      </w:r>
    </w:p>
    <w:p w:rsidR="009A603A" w:rsidRDefault="009A603A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Invoke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-Command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ComputerName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COMPUTER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ScriptBlock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</w:t>
      </w:r>
      <w:proofErr w:type="gramStart"/>
      <w:r>
        <w:rPr>
          <w:rFonts w:ascii="Courier New" w:hAnsi="Courier New" w:cs="Courier New"/>
          <w:color w:val="222222"/>
          <w:shd w:val="clear" w:color="auto" w:fill="F9F9F9"/>
        </w:rPr>
        <w:t>{ COMMAND</w:t>
      </w:r>
      <w:proofErr w:type="gramEnd"/>
      <w:r>
        <w:rPr>
          <w:rFonts w:ascii="Courier New" w:hAnsi="Courier New" w:cs="Courier New"/>
          <w:color w:val="222222"/>
          <w:shd w:val="clear" w:color="auto" w:fill="F9F9F9"/>
        </w:rPr>
        <w:t xml:space="preserve"> }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credential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USERNAME</w:t>
      </w:r>
    </w:p>
    <w:p w:rsidR="00F7610D" w:rsidRDefault="00F7610D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</w:p>
    <w:p w:rsidR="009A603A" w:rsidRPr="00E27D32" w:rsidRDefault="009A603A" w:rsidP="009A603A">
      <w:pPr>
        <w:pStyle w:val="TexteStandard"/>
      </w:pPr>
      <w:r w:rsidRPr="00E27D32">
        <w:t>Computer doit être remplacer par le nom du PC cible COMMAND doit être remplacer par des commandes</w:t>
      </w:r>
    </w:p>
    <w:p w:rsidR="009A603A" w:rsidRDefault="009A603A" w:rsidP="009A603A">
      <w:pPr>
        <w:pStyle w:val="TexteStandard"/>
      </w:pPr>
      <w:r w:rsidRPr="00E27D32">
        <w:t>U</w:t>
      </w:r>
      <w:r>
        <w:t>SER</w:t>
      </w:r>
      <w:r w:rsidRPr="00E27D32">
        <w:t>N</w:t>
      </w:r>
      <w:r>
        <w:t>AME</w:t>
      </w:r>
      <w:r w:rsidRPr="00E27D32">
        <w:t xml:space="preserve"> doit être remplacer par le nom d’un compte sur le pc cible</w:t>
      </w:r>
    </w:p>
    <w:p w:rsidR="009A603A" w:rsidRDefault="009A603A" w:rsidP="009A603A">
      <w:pPr>
        <w:pStyle w:val="TexteStandard"/>
      </w:pPr>
      <w:r>
        <w:t>Il va y avoir cette fenêtre qui va apparaitre</w:t>
      </w:r>
    </w:p>
    <w:p w:rsidR="009A603A" w:rsidRDefault="009A603A" w:rsidP="009A603A">
      <w:pPr>
        <w:pStyle w:val="TexteStandard"/>
      </w:pPr>
      <w:r w:rsidRPr="00E27D32">
        <w:rPr>
          <w:noProof/>
        </w:rPr>
        <w:drawing>
          <wp:inline distT="0" distB="0" distL="0" distR="0" wp14:anchorId="21B16FBD" wp14:editId="2F187995">
            <wp:extent cx="3124636" cy="246731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3A" w:rsidRDefault="009A603A" w:rsidP="009A603A">
      <w:pPr>
        <w:pStyle w:val="TexteStandard"/>
      </w:pPr>
      <w:r>
        <w:t>Il suffit de noter le mot de passe du compte distant pour pouvoir exécuter la commande</w:t>
      </w:r>
    </w:p>
    <w:p w:rsidR="00A803B9" w:rsidRDefault="00A803B9" w:rsidP="009A603A">
      <w:pPr>
        <w:pStyle w:val="TexteStandard"/>
      </w:pPr>
    </w:p>
    <w:p w:rsidR="00B76E59" w:rsidRDefault="009A603A" w:rsidP="00B76E59">
      <w:pPr>
        <w:pStyle w:val="TexteStandard"/>
      </w:pPr>
      <w:r>
        <w:t>Ensuite pour être plus efficaces on peut se connecter au pc cible et rentrer autant de commande que l’on souhaite à</w:t>
      </w:r>
      <w:r w:rsidR="00B76E59">
        <w:t xml:space="preserve"> la suite grâce à :</w:t>
      </w:r>
      <w:r>
        <w:t xml:space="preserve"> </w:t>
      </w:r>
    </w:p>
    <w:p w:rsidR="009A603A" w:rsidRDefault="009A603A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Enter-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PSSession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ComputerName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COMPUTER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Credential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USER</w:t>
      </w:r>
    </w:p>
    <w:p w:rsidR="00B76E59" w:rsidRDefault="00B76E59" w:rsidP="009A603A">
      <w:pPr>
        <w:pStyle w:val="TexteStandard"/>
        <w:rPr>
          <w:rFonts w:ascii="Courier New" w:hAnsi="Courier New" w:cs="Courier New"/>
          <w:color w:val="222222"/>
          <w:shd w:val="clear" w:color="auto" w:fill="F9F9F9"/>
        </w:rPr>
      </w:pPr>
    </w:p>
    <w:p w:rsidR="009A603A" w:rsidRDefault="009A603A" w:rsidP="009A603A">
      <w:pPr>
        <w:pStyle w:val="TexteStandard"/>
      </w:pPr>
      <w:r w:rsidRPr="00E60E12">
        <w:t>En remplaçant COMPUTERNAME par le nom du PC et USER par le nom d’un utilisateur</w:t>
      </w:r>
    </w:p>
    <w:p w:rsidR="009A603A" w:rsidRPr="00920F4E" w:rsidRDefault="009A603A" w:rsidP="009A603A">
      <w:pPr>
        <w:pStyle w:val="TexteStandard"/>
      </w:pPr>
      <w:r>
        <w:t>Pour se déconnecter il suffit de noter</w:t>
      </w:r>
      <w:r w:rsidR="00A803B9">
        <w:t xml:space="preserve"> : </w:t>
      </w:r>
      <w:r>
        <w:t>exit</w:t>
      </w:r>
    </w:p>
    <w:p w:rsidR="00505421" w:rsidRPr="007F30AE" w:rsidRDefault="00505421" w:rsidP="00BF14C3">
      <w:pPr>
        <w:pStyle w:val="Titre2"/>
        <w:ind w:right="281"/>
      </w:pPr>
      <w:bookmarkStart w:id="41" w:name="_Toc532179960"/>
      <w:bookmarkStart w:id="42" w:name="_Toc165969644"/>
      <w:bookmarkStart w:id="43" w:name="_Toc308526339"/>
      <w:r w:rsidRPr="007F30AE">
        <w:t>Modifications</w:t>
      </w:r>
      <w:bookmarkEnd w:id="41"/>
      <w:bookmarkEnd w:id="42"/>
      <w:bookmarkEnd w:id="43"/>
    </w:p>
    <w:p w:rsidR="00920F4E" w:rsidRPr="00920F4E" w:rsidRDefault="00505421" w:rsidP="00BF14C3">
      <w:pPr>
        <w:pStyle w:val="Informations"/>
        <w:numPr>
          <w:ilvl w:val="5"/>
          <w:numId w:val="11"/>
        </w:numPr>
        <w:ind w:right="281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BF14C3">
      <w:pPr>
        <w:pStyle w:val="Informations"/>
        <w:numPr>
          <w:ilvl w:val="5"/>
          <w:numId w:val="11"/>
        </w:numPr>
        <w:ind w:right="281"/>
      </w:pPr>
      <w:r>
        <w:t>Date, raison, description, etc.</w:t>
      </w:r>
    </w:p>
    <w:p w:rsidR="007F30AE" w:rsidRPr="007F30AE" w:rsidRDefault="007F30AE" w:rsidP="00BF14C3">
      <w:pPr>
        <w:pStyle w:val="Titre1"/>
        <w:ind w:right="281"/>
      </w:pPr>
      <w:bookmarkStart w:id="44" w:name="_Toc532179966"/>
      <w:bookmarkStart w:id="45" w:name="_Toc165969650"/>
      <w:bookmarkStart w:id="46" w:name="_Toc308526340"/>
      <w:r w:rsidRPr="007F30AE">
        <w:lastRenderedPageBreak/>
        <w:t>Tests</w:t>
      </w:r>
      <w:bookmarkEnd w:id="44"/>
      <w:bookmarkEnd w:id="45"/>
      <w:bookmarkEnd w:id="46"/>
    </w:p>
    <w:p w:rsidR="007F30AE" w:rsidRPr="007F30AE" w:rsidRDefault="007F30AE" w:rsidP="00BF14C3">
      <w:pPr>
        <w:pStyle w:val="Titre2"/>
        <w:ind w:right="281"/>
      </w:pPr>
      <w:bookmarkStart w:id="47" w:name="_Toc532179968"/>
      <w:bookmarkStart w:id="48" w:name="_Toc165969652"/>
      <w:bookmarkStart w:id="49" w:name="_Ref308525868"/>
      <w:bookmarkStart w:id="50" w:name="_Toc308526341"/>
      <w:r w:rsidRPr="007F30AE">
        <w:t>Dossier des tests</w:t>
      </w:r>
      <w:bookmarkEnd w:id="47"/>
      <w:bookmarkEnd w:id="48"/>
      <w:bookmarkEnd w:id="49"/>
      <w:bookmarkEnd w:id="50"/>
    </w:p>
    <w:p w:rsidR="007F30AE" w:rsidRPr="00920F4E" w:rsidRDefault="00A3107E" w:rsidP="00BF14C3">
      <w:pPr>
        <w:pStyle w:val="Informations"/>
        <w:numPr>
          <w:ilvl w:val="5"/>
          <w:numId w:val="12"/>
        </w:numPr>
        <w:ind w:right="281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BF14C3">
      <w:pPr>
        <w:pStyle w:val="Informations"/>
        <w:numPr>
          <w:ilvl w:val="5"/>
          <w:numId w:val="12"/>
        </w:numPr>
        <w:ind w:right="281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BF14C3">
      <w:pPr>
        <w:pStyle w:val="Informations"/>
        <w:numPr>
          <w:ilvl w:val="6"/>
          <w:numId w:val="12"/>
        </w:numPr>
        <w:ind w:right="281"/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BF14C3">
      <w:pPr>
        <w:pStyle w:val="Informations"/>
        <w:numPr>
          <w:ilvl w:val="5"/>
          <w:numId w:val="12"/>
        </w:numPr>
        <w:ind w:right="281"/>
      </w:pPr>
      <w:r w:rsidRPr="00920F4E">
        <w:t>Liste des bugs répertoriés avec la date de découverte et leur état:</w:t>
      </w:r>
    </w:p>
    <w:p w:rsidR="007F30AE" w:rsidRPr="00920F4E" w:rsidRDefault="007F30AE" w:rsidP="00BF14C3">
      <w:pPr>
        <w:pStyle w:val="Informations"/>
        <w:numPr>
          <w:ilvl w:val="6"/>
          <w:numId w:val="12"/>
        </w:numPr>
        <w:ind w:right="281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BF14C3">
      <w:pPr>
        <w:pStyle w:val="Titre1"/>
        <w:ind w:right="281"/>
      </w:pPr>
      <w:bookmarkStart w:id="51" w:name="_Toc165969653"/>
      <w:bookmarkStart w:id="52" w:name="_Toc308526342"/>
      <w:r w:rsidRPr="007F30AE">
        <w:t>Conclusion</w:t>
      </w:r>
      <w:bookmarkEnd w:id="51"/>
      <w:bookmarkEnd w:id="52"/>
    </w:p>
    <w:p w:rsidR="007F30AE" w:rsidRPr="00152A26" w:rsidRDefault="007F30AE" w:rsidP="00BF14C3">
      <w:pPr>
        <w:pStyle w:val="Titre2"/>
        <w:ind w:right="281"/>
      </w:pPr>
      <w:bookmarkStart w:id="53" w:name="_Toc165969654"/>
      <w:bookmarkStart w:id="54" w:name="_Toc308526343"/>
      <w:r w:rsidRPr="00152A26">
        <w:t xml:space="preserve">Bilan des </w:t>
      </w:r>
      <w:bookmarkEnd w:id="53"/>
      <w:r w:rsidR="008E53F9">
        <w:t>fonctionnalités demandées</w:t>
      </w:r>
      <w:bookmarkEnd w:id="54"/>
    </w:p>
    <w:p w:rsidR="00505421" w:rsidRPr="00920F4E" w:rsidRDefault="005328B0" w:rsidP="00BF14C3">
      <w:pPr>
        <w:pStyle w:val="Informations"/>
        <w:numPr>
          <w:ilvl w:val="5"/>
          <w:numId w:val="13"/>
        </w:numPr>
        <w:ind w:right="281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BF14C3">
      <w:pPr>
        <w:pStyle w:val="Informations"/>
        <w:numPr>
          <w:ilvl w:val="5"/>
          <w:numId w:val="13"/>
        </w:numPr>
        <w:ind w:right="281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BF14C3">
      <w:pPr>
        <w:pStyle w:val="Titre2"/>
        <w:ind w:right="281"/>
      </w:pPr>
      <w:bookmarkStart w:id="55" w:name="_Toc165969655"/>
      <w:bookmarkStart w:id="56" w:name="_Toc308526344"/>
      <w:r w:rsidRPr="007F30AE">
        <w:t>Bilan de la planification</w:t>
      </w:r>
      <w:bookmarkEnd w:id="55"/>
      <w:bookmarkEnd w:id="56"/>
    </w:p>
    <w:p w:rsidR="007F30AE" w:rsidRPr="00920F4E" w:rsidRDefault="007F30AE" w:rsidP="00BF14C3">
      <w:pPr>
        <w:pStyle w:val="Informations"/>
        <w:numPr>
          <w:ilvl w:val="5"/>
          <w:numId w:val="14"/>
        </w:numPr>
        <w:ind w:right="281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BF14C3">
      <w:pPr>
        <w:pStyle w:val="Titre2"/>
        <w:ind w:right="281"/>
      </w:pPr>
      <w:bookmarkStart w:id="57" w:name="_Toc165969656"/>
      <w:bookmarkStart w:id="58" w:name="_Toc308526345"/>
      <w:r w:rsidRPr="007F30AE">
        <w:t>Bilan personnel</w:t>
      </w:r>
      <w:bookmarkEnd w:id="57"/>
      <w:bookmarkEnd w:id="58"/>
    </w:p>
    <w:p w:rsidR="00920F4E" w:rsidRDefault="007F30AE" w:rsidP="00BF14C3">
      <w:pPr>
        <w:pStyle w:val="Informations"/>
        <w:numPr>
          <w:ilvl w:val="5"/>
          <w:numId w:val="14"/>
        </w:numPr>
        <w:ind w:right="281"/>
      </w:pPr>
      <w:r w:rsidRPr="00920F4E">
        <w:t>Si c’était à refaire</w:t>
      </w:r>
      <w:r w:rsidR="00A3107E" w:rsidRPr="00920F4E">
        <w:t>:</w:t>
      </w:r>
    </w:p>
    <w:p w:rsidR="00920F4E" w:rsidRDefault="00A3107E" w:rsidP="00BF14C3">
      <w:pPr>
        <w:pStyle w:val="Informations"/>
        <w:numPr>
          <w:ilvl w:val="6"/>
          <w:numId w:val="14"/>
        </w:numPr>
        <w:ind w:right="281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BF14C3">
      <w:pPr>
        <w:pStyle w:val="Informations"/>
        <w:numPr>
          <w:ilvl w:val="6"/>
          <w:numId w:val="14"/>
        </w:numPr>
        <w:ind w:right="281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BF14C3">
      <w:pPr>
        <w:pStyle w:val="Informations"/>
        <w:numPr>
          <w:ilvl w:val="5"/>
          <w:numId w:val="14"/>
        </w:numPr>
        <w:ind w:right="281"/>
      </w:pPr>
      <w:r w:rsidRPr="00920F4E">
        <w:t>Qu’est que ce projet m’a appris ?</w:t>
      </w:r>
    </w:p>
    <w:p w:rsidR="004206A2" w:rsidRPr="00920F4E" w:rsidRDefault="004206A2" w:rsidP="00BF14C3">
      <w:pPr>
        <w:pStyle w:val="Informations"/>
        <w:numPr>
          <w:ilvl w:val="5"/>
          <w:numId w:val="14"/>
        </w:numPr>
        <w:ind w:right="281"/>
      </w:pPr>
      <w:r w:rsidRPr="00920F4E">
        <w:t>Suite à donner, améliorations souhaitables, …</w:t>
      </w:r>
    </w:p>
    <w:p w:rsidR="00A3107E" w:rsidRPr="00920F4E" w:rsidRDefault="00A3107E" w:rsidP="00BF14C3">
      <w:pPr>
        <w:pStyle w:val="Informations"/>
        <w:numPr>
          <w:ilvl w:val="5"/>
          <w:numId w:val="14"/>
        </w:numPr>
        <w:ind w:right="281"/>
      </w:pPr>
      <w:r w:rsidRPr="00920F4E">
        <w:t>Remerciements, signature, etc.</w:t>
      </w:r>
    </w:p>
    <w:p w:rsidR="007F30AE" w:rsidRPr="007F30AE" w:rsidRDefault="007F30AE" w:rsidP="00BF14C3">
      <w:pPr>
        <w:pStyle w:val="Titre1"/>
        <w:ind w:right="281"/>
      </w:pPr>
      <w:bookmarkStart w:id="59" w:name="_Toc532179971"/>
      <w:bookmarkStart w:id="60" w:name="_Toc165969657"/>
      <w:bookmarkStart w:id="61" w:name="_Toc308526346"/>
      <w:r w:rsidRPr="007F30AE">
        <w:t>Divers</w:t>
      </w:r>
      <w:bookmarkEnd w:id="59"/>
      <w:bookmarkEnd w:id="60"/>
      <w:bookmarkEnd w:id="61"/>
    </w:p>
    <w:p w:rsidR="007F30AE" w:rsidRPr="007F30AE" w:rsidRDefault="007F30AE" w:rsidP="00BF14C3">
      <w:pPr>
        <w:pStyle w:val="Titre2"/>
        <w:ind w:right="281"/>
      </w:pPr>
      <w:bookmarkStart w:id="62" w:name="_Toc532179972"/>
      <w:bookmarkStart w:id="63" w:name="_Toc165969658"/>
      <w:bookmarkStart w:id="64" w:name="_Toc308526347"/>
      <w:r w:rsidRPr="007F30AE">
        <w:t>Journal de travail</w:t>
      </w:r>
      <w:bookmarkEnd w:id="62"/>
      <w:bookmarkEnd w:id="63"/>
      <w:bookmarkEnd w:id="64"/>
    </w:p>
    <w:p w:rsidR="007F30AE" w:rsidRPr="00920F4E" w:rsidRDefault="007F30AE" w:rsidP="00BF14C3">
      <w:pPr>
        <w:pStyle w:val="Informations"/>
        <w:numPr>
          <w:ilvl w:val="5"/>
          <w:numId w:val="15"/>
        </w:numPr>
        <w:ind w:right="281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BF14C3">
      <w:pPr>
        <w:pStyle w:val="Titre2"/>
        <w:ind w:right="281"/>
      </w:pPr>
      <w:bookmarkStart w:id="65" w:name="_Toc308526348"/>
      <w:r>
        <w:t>Bibliographie</w:t>
      </w:r>
      <w:bookmarkEnd w:id="65"/>
    </w:p>
    <w:p w:rsidR="007F30AE" w:rsidRPr="00920F4E" w:rsidRDefault="00A3107E" w:rsidP="00BF14C3">
      <w:pPr>
        <w:pStyle w:val="Informations"/>
        <w:numPr>
          <w:ilvl w:val="5"/>
          <w:numId w:val="15"/>
        </w:numPr>
        <w:ind w:right="281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BF14C3">
      <w:pPr>
        <w:pStyle w:val="Titre2"/>
        <w:ind w:right="281"/>
      </w:pPr>
      <w:bookmarkStart w:id="66" w:name="_Toc308526349"/>
      <w:r>
        <w:t>Webographie</w:t>
      </w:r>
      <w:bookmarkEnd w:id="66"/>
    </w:p>
    <w:p w:rsidR="00903FEF" w:rsidRPr="00920F4E" w:rsidRDefault="00903FEF" w:rsidP="00BF14C3">
      <w:pPr>
        <w:pStyle w:val="Informations"/>
        <w:numPr>
          <w:ilvl w:val="5"/>
          <w:numId w:val="15"/>
        </w:numPr>
        <w:ind w:right="281"/>
      </w:pPr>
      <w:r w:rsidRPr="00920F4E">
        <w:t>Références des sites Internet consultés durant le projet.</w:t>
      </w:r>
    </w:p>
    <w:p w:rsidR="00903FEF" w:rsidRPr="007F30AE" w:rsidRDefault="00903FEF" w:rsidP="00BF14C3">
      <w:pPr>
        <w:pStyle w:val="Titre1"/>
        <w:ind w:right="281"/>
      </w:pPr>
      <w:bookmarkStart w:id="67" w:name="_Toc308526350"/>
      <w:r>
        <w:t>Annexes</w:t>
      </w:r>
      <w:bookmarkEnd w:id="67"/>
    </w:p>
    <w:p w:rsidR="00903FEF" w:rsidRPr="00920F4E" w:rsidRDefault="00B64C66" w:rsidP="00BF14C3">
      <w:pPr>
        <w:pStyle w:val="Informations"/>
        <w:numPr>
          <w:ilvl w:val="5"/>
          <w:numId w:val="15"/>
        </w:numPr>
        <w:ind w:right="281"/>
      </w:pPr>
      <w:r w:rsidRPr="00920F4E">
        <w:t>Listing du code source (partiel ou, plus rarement complet)</w:t>
      </w:r>
    </w:p>
    <w:p w:rsidR="00903FEF" w:rsidRPr="00920F4E" w:rsidRDefault="00903FEF" w:rsidP="00BF14C3">
      <w:pPr>
        <w:pStyle w:val="Informations"/>
        <w:numPr>
          <w:ilvl w:val="5"/>
          <w:numId w:val="15"/>
        </w:numPr>
        <w:ind w:right="281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BF14C3">
      <w:pPr>
        <w:pStyle w:val="Informations"/>
        <w:numPr>
          <w:ilvl w:val="5"/>
          <w:numId w:val="15"/>
        </w:numPr>
        <w:ind w:right="281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BF14C3">
      <w:pPr>
        <w:pStyle w:val="Informations"/>
        <w:numPr>
          <w:ilvl w:val="5"/>
          <w:numId w:val="15"/>
        </w:numPr>
        <w:ind w:right="281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D8B" w:rsidRDefault="00404D8B">
      <w:r>
        <w:separator/>
      </w:r>
    </w:p>
  </w:endnote>
  <w:endnote w:type="continuationSeparator" w:id="0">
    <w:p w:rsidR="00404D8B" w:rsidRDefault="0040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C97CBC" w:rsidRPr="00C97CBC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97CBC">
            <w:rPr>
              <w:rFonts w:cs="Arial"/>
              <w:noProof/>
              <w:szCs w:val="16"/>
            </w:rPr>
            <w:t>03.02.2017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0003C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0003C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97CBC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C97CBC" w:rsidRPr="00C97CBC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031BB">
            <w:rPr>
              <w:rFonts w:cs="Arial"/>
              <w:noProof/>
              <w:szCs w:val="16"/>
            </w:rPr>
            <w:t>17.02.2017 09:28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CA5A22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C97CBC" w:rsidRPr="00C97CBC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D8B" w:rsidRDefault="00404D8B">
      <w:r>
        <w:separator/>
      </w:r>
    </w:p>
  </w:footnote>
  <w:footnote w:type="continuationSeparator" w:id="0">
    <w:p w:rsidR="00404D8B" w:rsidRDefault="00404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2pt;height:12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2A8F67FD"/>
    <w:multiLevelType w:val="multilevel"/>
    <w:tmpl w:val="13C0F84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EC02D1"/>
    <w:multiLevelType w:val="hybridMultilevel"/>
    <w:tmpl w:val="595A284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A232135"/>
    <w:multiLevelType w:val="hybridMultilevel"/>
    <w:tmpl w:val="30D0216C"/>
    <w:lvl w:ilvl="0" w:tplc="A058E9A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3"/>
  </w:num>
  <w:num w:numId="7">
    <w:abstractNumId w:val="12"/>
  </w:num>
  <w:num w:numId="8">
    <w:abstractNumId w:val="18"/>
  </w:num>
  <w:num w:numId="9">
    <w:abstractNumId w:val="17"/>
  </w:num>
  <w:num w:numId="10">
    <w:abstractNumId w:val="0"/>
  </w:num>
  <w:num w:numId="11">
    <w:abstractNumId w:val="15"/>
  </w:num>
  <w:num w:numId="12">
    <w:abstractNumId w:val="11"/>
  </w:num>
  <w:num w:numId="13">
    <w:abstractNumId w:val="9"/>
  </w:num>
  <w:num w:numId="14">
    <w:abstractNumId w:val="3"/>
  </w:num>
  <w:num w:numId="15">
    <w:abstractNumId w:val="5"/>
  </w:num>
  <w:num w:numId="16">
    <w:abstractNumId w:val="2"/>
  </w:num>
  <w:num w:numId="17">
    <w:abstractNumId w:val="10"/>
  </w:num>
  <w:num w:numId="18">
    <w:abstractNumId w:val="16"/>
  </w:num>
  <w:num w:numId="1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BC"/>
    <w:rsid w:val="00000197"/>
    <w:rsid w:val="00010B9A"/>
    <w:rsid w:val="0001209F"/>
    <w:rsid w:val="00021D00"/>
    <w:rsid w:val="000316F0"/>
    <w:rsid w:val="00044099"/>
    <w:rsid w:val="00045A82"/>
    <w:rsid w:val="00045CC1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87E0B"/>
    <w:rsid w:val="002951BD"/>
    <w:rsid w:val="00297E2A"/>
    <w:rsid w:val="002B6893"/>
    <w:rsid w:val="002C6634"/>
    <w:rsid w:val="002D7D46"/>
    <w:rsid w:val="002F038B"/>
    <w:rsid w:val="00310160"/>
    <w:rsid w:val="0031563E"/>
    <w:rsid w:val="00315B90"/>
    <w:rsid w:val="0032781A"/>
    <w:rsid w:val="0034172E"/>
    <w:rsid w:val="00346795"/>
    <w:rsid w:val="0037071E"/>
    <w:rsid w:val="003E018B"/>
    <w:rsid w:val="003E32B9"/>
    <w:rsid w:val="003F1870"/>
    <w:rsid w:val="0040003C"/>
    <w:rsid w:val="00404D8B"/>
    <w:rsid w:val="00407333"/>
    <w:rsid w:val="0040782E"/>
    <w:rsid w:val="004202D8"/>
    <w:rsid w:val="004206A2"/>
    <w:rsid w:val="0043666E"/>
    <w:rsid w:val="00436B90"/>
    <w:rsid w:val="00454074"/>
    <w:rsid w:val="004B6EFE"/>
    <w:rsid w:val="004C6BBA"/>
    <w:rsid w:val="004D08EE"/>
    <w:rsid w:val="004D5266"/>
    <w:rsid w:val="005031BB"/>
    <w:rsid w:val="00505421"/>
    <w:rsid w:val="0052224B"/>
    <w:rsid w:val="005328B0"/>
    <w:rsid w:val="0054054F"/>
    <w:rsid w:val="00542CE3"/>
    <w:rsid w:val="00545179"/>
    <w:rsid w:val="00552D07"/>
    <w:rsid w:val="0055647F"/>
    <w:rsid w:val="00556F41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5C41"/>
    <w:rsid w:val="00807F84"/>
    <w:rsid w:val="0081740D"/>
    <w:rsid w:val="008374DD"/>
    <w:rsid w:val="00845304"/>
    <w:rsid w:val="008468C8"/>
    <w:rsid w:val="00851A5E"/>
    <w:rsid w:val="00853E81"/>
    <w:rsid w:val="00873E48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A603A"/>
    <w:rsid w:val="009B009E"/>
    <w:rsid w:val="009B190E"/>
    <w:rsid w:val="009B6FDC"/>
    <w:rsid w:val="009D1A69"/>
    <w:rsid w:val="009D480B"/>
    <w:rsid w:val="009F43C3"/>
    <w:rsid w:val="009F75DD"/>
    <w:rsid w:val="00A3107E"/>
    <w:rsid w:val="00A65F0B"/>
    <w:rsid w:val="00A706B7"/>
    <w:rsid w:val="00A803B9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6E59"/>
    <w:rsid w:val="00B95EC5"/>
    <w:rsid w:val="00B96AA1"/>
    <w:rsid w:val="00BA56D2"/>
    <w:rsid w:val="00BA7DF1"/>
    <w:rsid w:val="00BD773C"/>
    <w:rsid w:val="00BE185C"/>
    <w:rsid w:val="00BF14C3"/>
    <w:rsid w:val="00BF7A15"/>
    <w:rsid w:val="00C20939"/>
    <w:rsid w:val="00C329D7"/>
    <w:rsid w:val="00C33C51"/>
    <w:rsid w:val="00C90570"/>
    <w:rsid w:val="00C97CBC"/>
    <w:rsid w:val="00CA5A22"/>
    <w:rsid w:val="00CB712D"/>
    <w:rsid w:val="00CD1A2D"/>
    <w:rsid w:val="00D14587"/>
    <w:rsid w:val="00D15AE6"/>
    <w:rsid w:val="00D160DD"/>
    <w:rsid w:val="00D174BC"/>
    <w:rsid w:val="00D20929"/>
    <w:rsid w:val="00D275C6"/>
    <w:rsid w:val="00D405C9"/>
    <w:rsid w:val="00D64B85"/>
    <w:rsid w:val="00D64F19"/>
    <w:rsid w:val="00D82BEB"/>
    <w:rsid w:val="00DA37D8"/>
    <w:rsid w:val="00DB1DCD"/>
    <w:rsid w:val="00DF5FED"/>
    <w:rsid w:val="00DF7B99"/>
    <w:rsid w:val="00E015B8"/>
    <w:rsid w:val="00E1012A"/>
    <w:rsid w:val="00E12AE5"/>
    <w:rsid w:val="00E32941"/>
    <w:rsid w:val="00E416AC"/>
    <w:rsid w:val="00E41BC2"/>
    <w:rsid w:val="00E52B61"/>
    <w:rsid w:val="00E61B66"/>
    <w:rsid w:val="00E658ED"/>
    <w:rsid w:val="00E81328"/>
    <w:rsid w:val="00E84A93"/>
    <w:rsid w:val="00EC677D"/>
    <w:rsid w:val="00ED6F41"/>
    <w:rsid w:val="00ED6F46"/>
    <w:rsid w:val="00EE16F0"/>
    <w:rsid w:val="00EE431D"/>
    <w:rsid w:val="00EE4EC4"/>
    <w:rsid w:val="00EE55F0"/>
    <w:rsid w:val="00F0145D"/>
    <w:rsid w:val="00F1003D"/>
    <w:rsid w:val="00F512A6"/>
    <w:rsid w:val="00F664DF"/>
    <w:rsid w:val="00F7610D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E2624C6"/>
  <w15:docId w15:val="{C240B4DF-D5DB-480D-98D8-77D8275E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TexteStandard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TexteStandard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TexteStandard">
    <w:name w:val=".Texte Standard"/>
    <w:basedOn w:val="Retraitcorpsdetexte"/>
    <w:link w:val="TexteStandardCar"/>
    <w:qFormat/>
    <w:rsid w:val="00BF14C3"/>
    <w:pPr>
      <w:ind w:right="281"/>
    </w:pPr>
  </w:style>
  <w:style w:type="character" w:customStyle="1" w:styleId="TexteStandardCar">
    <w:name w:val=".Texte Standard Car"/>
    <w:basedOn w:val="RetraitcorpsdetexteCar"/>
    <w:link w:val="TexteStandard"/>
    <w:rsid w:val="00BF14C3"/>
  </w:style>
  <w:style w:type="paragraph" w:customStyle="1" w:styleId="TODO">
    <w:name w:val=".TODO"/>
    <w:basedOn w:val="Normal"/>
    <w:link w:val="TODOCar"/>
    <w:qFormat/>
    <w:rsid w:val="0040003C"/>
    <w:rPr>
      <w:b/>
      <w:color w:val="FF0000"/>
      <w:sz w:val="56"/>
      <w:u w:val="single"/>
    </w:rPr>
  </w:style>
  <w:style w:type="character" w:customStyle="1" w:styleId="TODOCar">
    <w:name w:val=".TODO Car"/>
    <w:basedOn w:val="Policepardfaut"/>
    <w:link w:val="TODO"/>
    <w:rsid w:val="0040003C"/>
    <w:rPr>
      <w:b/>
      <w:color w:val="FF0000"/>
      <w:sz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JET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D8925-193F-4890-9C08-95ECB2C4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44</TotalTime>
  <Pages>7</Pages>
  <Words>1881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12208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23</cp:revision>
  <cp:lastPrinted>2009-09-04T13:21:00Z</cp:lastPrinted>
  <dcterms:created xsi:type="dcterms:W3CDTF">2017-02-03T09:56:00Z</dcterms:created>
  <dcterms:modified xsi:type="dcterms:W3CDTF">2017-02-17T08:30:00Z</dcterms:modified>
</cp:coreProperties>
</file>